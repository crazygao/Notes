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/>
        </w:rPr>
        <w:alias w:val="作者"/>
        <w:tag w:val=""/>
        <w:id w:val="1246310863"/>
        <w:placeholder>
          <w:docPart w:val="6E89340580064F89BFD9B958FB7A40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35DA572" w14:textId="57F88D67" w:rsidR="00F956CF" w:rsidRPr="00440CCC" w:rsidRDefault="00303C5C">
          <w:pPr>
            <w:pStyle w:val="Title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Philip Gao</w:t>
          </w:r>
        </w:p>
      </w:sdtContent>
    </w:sdt>
    <w:tbl>
      <w:tblPr>
        <w:tblStyle w:val="a1"/>
        <w:tblW w:w="5000" w:type="pct"/>
        <w:tblLook w:val="04A0" w:firstRow="1" w:lastRow="0" w:firstColumn="1" w:lastColumn="0" w:noHBand="0" w:noVBand="1"/>
        <w:tblDescription w:val="联系信息"/>
      </w:tblPr>
      <w:tblGrid>
        <w:gridCol w:w="1657"/>
        <w:gridCol w:w="7415"/>
      </w:tblGrid>
      <w:tr w:rsidR="00F956CF" w:rsidRPr="00440CCC" w14:paraId="30691BD2" w14:textId="77777777" w:rsidTr="32FFD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AA0C9B3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6566B636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1E0A2340" w14:textId="77777777" w:rsidTr="32FFD52D">
        <w:tc>
          <w:tcPr>
            <w:tcW w:w="913" w:type="pct"/>
          </w:tcPr>
          <w:p w14:paraId="4B5D17D6" w14:textId="11270874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4D6850B2" w14:textId="0B11CF2E" w:rsidR="000860FF" w:rsidRDefault="007339A6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8240" behindDoc="0" locked="0" layoutInCell="1" allowOverlap="1" wp14:anchorId="405F9114" wp14:editId="7255BE01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-6985</wp:posOffset>
                  </wp:positionV>
                  <wp:extent cx="1242110" cy="1558725"/>
                  <wp:effectExtent l="0" t="0" r="0" b="38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40218_21215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10" cy="155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60FF">
              <w:rPr>
                <w:rFonts w:ascii="微软雅黑" w:eastAsia="微软雅黑" w:hAnsi="微软雅黑"/>
              </w:rPr>
              <w:t xml:space="preserve">Address: </w:t>
            </w:r>
          </w:p>
          <w:p w14:paraId="35ECA258" w14:textId="6B0DCA2B" w:rsidR="000860F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Building 819, Door 3 Room 501</w:t>
            </w:r>
          </w:p>
          <w:p w14:paraId="521CD01A" w14:textId="7EEFFFE8" w:rsidR="000860FF" w:rsidRDefault="000860FF" w:rsidP="007339A6">
            <w:pPr>
              <w:pStyle w:val="a2"/>
              <w:tabs>
                <w:tab w:val="left" w:pos="427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JinSong 8 District, ChaoYang</w:t>
            </w:r>
            <w:r w:rsidR="007339A6">
              <w:rPr>
                <w:rFonts w:ascii="微软雅黑" w:eastAsia="微软雅黑" w:hAnsi="微软雅黑"/>
              </w:rPr>
              <w:tab/>
            </w:r>
          </w:p>
          <w:p w14:paraId="36684FE2" w14:textId="77777777" w:rsidR="000860F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Beijing, China</w:t>
            </w:r>
          </w:p>
          <w:p w14:paraId="5ACD7428" w14:textId="162D12F9" w:rsidR="000860FF" w:rsidRPr="000860FF" w:rsidRDefault="000860FF" w:rsidP="000860FF">
            <w:pPr>
              <w:pStyle w:val="a2"/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/>
              </w:rPr>
              <w:t>100021</w:t>
            </w:r>
            <w:r w:rsidR="00C238C9" w:rsidRPr="000860FF">
              <w:rPr>
                <w:rFonts w:ascii="微软雅黑" w:eastAsia="微软雅黑" w:hAnsi="微软雅黑"/>
              </w:rPr>
              <w:t> </w:t>
            </w:r>
            <w:r w:rsidR="00C238C9" w:rsidRPr="000860FF">
              <w:rPr>
                <w:rFonts w:ascii="微软雅黑" w:eastAsia="微软雅黑" w:hAnsi="微软雅黑"/>
                <w:color w:val="A6A6A6" w:themeColor="background1" w:themeShade="A6"/>
              </w:rPr>
              <w:t>| </w:t>
            </w:r>
          </w:p>
          <w:p w14:paraId="16EE0152" w14:textId="77777777" w:rsidR="000860FF" w:rsidRPr="000860FF" w:rsidRDefault="000860FF" w:rsidP="000860FF">
            <w:pPr>
              <w:pStyle w:val="a2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0860FF">
              <w:rPr>
                <w:rFonts w:ascii="微软雅黑" w:eastAsia="微软雅黑" w:hAnsi="微软雅黑"/>
                <w:color w:val="A6A6A6" w:themeColor="background1" w:themeShade="A6"/>
              </w:rPr>
              <w:t xml:space="preserve">Phone: </w:t>
            </w:r>
            <w:r>
              <w:rPr>
                <w:rFonts w:ascii="微软雅黑" w:eastAsia="微软雅黑" w:hAnsi="微软雅黑"/>
              </w:rPr>
              <w:t>18611859840</w:t>
            </w:r>
            <w:r w:rsidR="00C238C9" w:rsidRPr="000860FF">
              <w:rPr>
                <w:rFonts w:ascii="微软雅黑" w:eastAsia="微软雅黑" w:hAnsi="微软雅黑"/>
              </w:rPr>
              <w:t> </w:t>
            </w:r>
            <w:r w:rsidR="00C238C9" w:rsidRPr="000860FF">
              <w:rPr>
                <w:rFonts w:ascii="微软雅黑" w:eastAsia="微软雅黑" w:hAnsi="微软雅黑"/>
                <w:color w:val="A6A6A6" w:themeColor="background1" w:themeShade="A6"/>
              </w:rPr>
              <w:t>| </w:t>
            </w:r>
          </w:p>
          <w:p w14:paraId="3EE702F2" w14:textId="71F112EE" w:rsidR="00F956CF" w:rsidRDefault="000860F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Mail: </w:t>
            </w:r>
            <w:hyperlink r:id="rId9" w:history="1">
              <w:r w:rsidR="001A46AF" w:rsidRPr="006831C2">
                <w:rPr>
                  <w:rStyle w:val="Hyperlink"/>
                  <w:rFonts w:ascii="微软雅黑" w:eastAsia="微软雅黑" w:hAnsi="微软雅黑"/>
                </w:rPr>
                <w:t>gaoylss08@gmail.com</w:t>
              </w:r>
            </w:hyperlink>
          </w:p>
          <w:p w14:paraId="43B551A6" w14:textId="5DBF31BC" w:rsidR="001A46AF" w:rsidRPr="00440CCC" w:rsidRDefault="001A46AF" w:rsidP="000860FF">
            <w:pPr>
              <w:pStyle w:val="a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LindedIn: </w:t>
            </w:r>
            <w:hyperlink r:id="rId10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6097"/>
                  <w:bdr w:val="none" w:sz="0" w:space="0" w:color="auto" w:frame="1"/>
                  <w:shd w:val="clear" w:color="auto" w:fill="FFFFFF"/>
                </w:rPr>
                <w:t>linkedin.com/in/philip-gao-a66b334a</w:t>
              </w:r>
            </w:hyperlink>
          </w:p>
        </w:tc>
      </w:tr>
    </w:tbl>
    <w:p w14:paraId="05F70ED8" w14:textId="77777777" w:rsidR="00F956CF" w:rsidRPr="00440CCC" w:rsidRDefault="000860F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Summary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汇总"/>
      </w:tblPr>
      <w:tblGrid>
        <w:gridCol w:w="1657"/>
        <w:gridCol w:w="7415"/>
      </w:tblGrid>
      <w:tr w:rsidR="00F956CF" w:rsidRPr="00440CCC" w14:paraId="52D267B7" w14:textId="77777777" w:rsidTr="000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201179B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2EF39CC8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0775CD15" w14:textId="77777777" w:rsidTr="000860FF">
        <w:tc>
          <w:tcPr>
            <w:tcW w:w="913" w:type="pct"/>
          </w:tcPr>
          <w:p w14:paraId="6CE1C71F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34A70C35" w14:textId="3921E522" w:rsidR="00A15C95" w:rsidRDefault="000860FF" w:rsidP="005E6F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Skilled </w:t>
            </w:r>
            <w:r w:rsidR="005E6F0B">
              <w:rPr>
                <w:rFonts w:ascii="微软雅黑" w:eastAsia="微软雅黑" w:hAnsi="微软雅黑"/>
              </w:rPr>
              <w:t xml:space="preserve">Developer for </w:t>
            </w:r>
            <w:r w:rsidR="00532FE5">
              <w:rPr>
                <w:rFonts w:ascii="微软雅黑" w:eastAsia="微软雅黑" w:hAnsi="微软雅黑"/>
              </w:rPr>
              <w:t>both back side and frontend.</w:t>
            </w:r>
          </w:p>
          <w:p w14:paraId="2CA0E2D4" w14:textId="5BC26BA1" w:rsidR="005E6F0B" w:rsidRDefault="00A15C95" w:rsidP="005E6F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 w:rsidR="005E6F0B">
              <w:rPr>
                <w:rFonts w:ascii="微软雅黑" w:eastAsia="微软雅黑" w:hAnsi="微软雅黑"/>
              </w:rPr>
              <w:t>ood at solving problems and willing to face challenges</w:t>
            </w:r>
            <w:r>
              <w:rPr>
                <w:rFonts w:ascii="微软雅黑" w:eastAsia="微软雅黑" w:hAnsi="微软雅黑"/>
              </w:rPr>
              <w:t>.</w:t>
            </w:r>
          </w:p>
          <w:p w14:paraId="4CA7E551" w14:textId="779200FD" w:rsidR="00A15C95" w:rsidRPr="00440CCC" w:rsidRDefault="00A15C95" w:rsidP="005E6F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Good at English communications and teamwork.</w:t>
            </w:r>
          </w:p>
          <w:p w14:paraId="332AAE84" w14:textId="0F3F1DC8" w:rsidR="000860FF" w:rsidRPr="00440CCC" w:rsidRDefault="000860FF" w:rsidP="000860FF">
            <w:pPr>
              <w:rPr>
                <w:rFonts w:ascii="微软雅黑" w:eastAsia="微软雅黑" w:hAnsi="微软雅黑"/>
              </w:rPr>
            </w:pPr>
          </w:p>
        </w:tc>
      </w:tr>
    </w:tbl>
    <w:p w14:paraId="10B7F625" w14:textId="77777777" w:rsidR="0049496A" w:rsidRPr="00440CCC" w:rsidRDefault="0049496A" w:rsidP="0049496A">
      <w:pPr>
        <w:pStyle w:val="a"/>
        <w:rPr>
          <w:rFonts w:ascii="微软雅黑" w:eastAsia="微软雅黑" w:hAnsi="微软雅黑"/>
        </w:rPr>
      </w:pPr>
      <w:r w:rsidRPr="005E6F0B">
        <w:rPr>
          <w:rFonts w:ascii="微软雅黑" w:eastAsia="微软雅黑" w:hAnsi="微软雅黑"/>
        </w:rPr>
        <w:t>Education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教育"/>
      </w:tblPr>
      <w:tblGrid>
        <w:gridCol w:w="1657"/>
        <w:gridCol w:w="7415"/>
      </w:tblGrid>
      <w:tr w:rsidR="0049496A" w:rsidRPr="00440CCC" w14:paraId="2C9E98F9" w14:textId="77777777" w:rsidTr="007C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C6A9C9D" w14:textId="77777777" w:rsidR="0049496A" w:rsidRPr="00440CCC" w:rsidRDefault="0049496A" w:rsidP="007C4E25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21073590" w14:textId="77777777" w:rsidR="0049496A" w:rsidRPr="00440CCC" w:rsidRDefault="0049496A" w:rsidP="007C4E25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49496A" w:rsidRPr="00440CCC" w14:paraId="0F056359" w14:textId="77777777" w:rsidTr="007C4E25">
        <w:tc>
          <w:tcPr>
            <w:tcW w:w="913" w:type="pct"/>
          </w:tcPr>
          <w:p w14:paraId="5B5F631E" w14:textId="77777777" w:rsidR="0049496A" w:rsidRPr="00440CCC" w:rsidRDefault="0049496A" w:rsidP="007C4E25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2008-2012</w:t>
            </w:r>
          </w:p>
        </w:tc>
        <w:tc>
          <w:tcPr>
            <w:tcW w:w="4087" w:type="pct"/>
          </w:tcPr>
          <w:p w14:paraId="756A6DDB" w14:textId="537467EB" w:rsidR="0049496A" w:rsidRPr="00440CCC" w:rsidRDefault="0049496A" w:rsidP="007C4E25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Bachelor</w:t>
            </w:r>
            <w:r w:rsidRPr="00001BD7">
              <w:rPr>
                <w:rFonts w:ascii="微软雅黑" w:eastAsia="微软雅黑" w:hAnsi="微软雅黑"/>
              </w:rPr>
              <w:t>， </w:t>
            </w:r>
            <w:r w:rsidR="002B6226" w:rsidRPr="002B6226">
              <w:rPr>
                <w:rStyle w:val="Emphasis"/>
                <w:rFonts w:ascii="微软雅黑" w:eastAsia="微软雅黑" w:hAnsi="微软雅黑"/>
              </w:rPr>
              <w:t>School of Software in</w:t>
            </w:r>
            <w:r w:rsidRPr="002B6226">
              <w:rPr>
                <w:rStyle w:val="Emphasis"/>
                <w:rFonts w:ascii="微软雅黑" w:eastAsia="微软雅黑" w:hAnsi="微软雅黑"/>
              </w:rPr>
              <w:t> Tsinghua University</w:t>
            </w:r>
          </w:p>
        </w:tc>
      </w:tr>
      <w:tr w:rsidR="0049496A" w:rsidRPr="00440CCC" w14:paraId="38E6A556" w14:textId="77777777" w:rsidTr="007C4E25">
        <w:tc>
          <w:tcPr>
            <w:tcW w:w="913" w:type="pct"/>
          </w:tcPr>
          <w:p w14:paraId="5CC0F950" w14:textId="77777777" w:rsidR="0049496A" w:rsidRPr="00440CCC" w:rsidRDefault="0049496A" w:rsidP="007C4E25">
            <w:pPr>
              <w:pStyle w:val="Date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722963CD" w14:textId="77777777" w:rsidR="0049496A" w:rsidRPr="00440CCC" w:rsidRDefault="0049496A" w:rsidP="007C4E25">
            <w:pPr>
              <w:pStyle w:val="a0"/>
              <w:rPr>
                <w:rFonts w:ascii="微软雅黑" w:eastAsia="微软雅黑" w:hAnsi="微软雅黑"/>
              </w:rPr>
            </w:pPr>
          </w:p>
        </w:tc>
      </w:tr>
    </w:tbl>
    <w:p w14:paraId="4D494AE9" w14:textId="0EA912EC" w:rsidR="00F956CF" w:rsidRPr="00440CCC" w:rsidRDefault="000860FF">
      <w:pPr>
        <w:pStyle w:val="a"/>
        <w:rPr>
          <w:rFonts w:ascii="微软雅黑" w:eastAsia="微软雅黑" w:hAnsi="微软雅黑"/>
        </w:rPr>
      </w:pPr>
      <w:r w:rsidRPr="005E6F0B">
        <w:rPr>
          <w:rFonts w:ascii="微软雅黑" w:eastAsia="微软雅黑" w:hAnsi="微软雅黑" w:hint="eastAsia"/>
        </w:rPr>
        <w:t>Computer Skills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技能"/>
      </w:tblPr>
      <w:tblGrid>
        <w:gridCol w:w="1657"/>
        <w:gridCol w:w="7415"/>
      </w:tblGrid>
      <w:tr w:rsidR="00F956CF" w:rsidRPr="00440CCC" w14:paraId="5463DAA9" w14:textId="77777777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FCBB3E6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14C13D93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</w:tr>
      <w:tr w:rsidR="00F956CF" w:rsidRPr="00440CCC" w14:paraId="1FA7C639" w14:textId="77777777" w:rsidTr="00F956CF">
        <w:tc>
          <w:tcPr>
            <w:tcW w:w="913" w:type="pct"/>
          </w:tcPr>
          <w:p w14:paraId="15C87052" w14:textId="77777777" w:rsidR="00F956CF" w:rsidRPr="00440CCC" w:rsidRDefault="00F956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19302B63" w14:textId="7C0E00CB" w:rsidR="00EE0644" w:rsidRDefault="007E6B6B" w:rsidP="00EE0644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Computer </w:t>
            </w:r>
            <w:r w:rsidR="000860FF" w:rsidRPr="005E6F0B">
              <w:rPr>
                <w:rFonts w:ascii="微软雅黑" w:eastAsia="微软雅黑" w:hAnsi="微软雅黑" w:hint="eastAsia"/>
              </w:rPr>
              <w:t>Language</w:t>
            </w:r>
          </w:p>
          <w:p w14:paraId="4EF0EE0E" w14:textId="4071AF42" w:rsidR="00F956CF" w:rsidRDefault="00532FE5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C/</w:t>
            </w:r>
            <w:r w:rsidR="00622159">
              <w:rPr>
                <w:rFonts w:ascii="微软雅黑" w:eastAsia="微软雅黑" w:hAnsi="微软雅黑" w:hint="eastAsia"/>
              </w:rPr>
              <w:t>C++</w:t>
            </w:r>
            <w:r w:rsidR="0049496A">
              <w:rPr>
                <w:rFonts w:ascii="微软雅黑" w:eastAsia="微软雅黑" w:hAnsi="微软雅黑"/>
              </w:rPr>
              <w:t>/</w:t>
            </w:r>
            <w:r w:rsidR="005E6F0B">
              <w:rPr>
                <w:rFonts w:ascii="微软雅黑" w:eastAsia="微软雅黑" w:hAnsi="微软雅黑"/>
              </w:rPr>
              <w:t>Python/</w:t>
            </w:r>
            <w:r w:rsidR="0049496A">
              <w:rPr>
                <w:rFonts w:ascii="微软雅黑" w:eastAsia="微软雅黑" w:hAnsi="微软雅黑"/>
              </w:rPr>
              <w:t>OO Language…</w:t>
            </w:r>
            <w:r w:rsidR="00622159">
              <w:rPr>
                <w:rFonts w:ascii="微软雅黑" w:eastAsia="微软雅黑" w:hAnsi="微软雅黑"/>
              </w:rPr>
              <w:t>: Experienced</w:t>
            </w:r>
            <w:r w:rsidR="0049496A">
              <w:rPr>
                <w:rFonts w:ascii="微软雅黑" w:eastAsia="微软雅黑" w:hAnsi="微软雅黑"/>
              </w:rPr>
              <w:t xml:space="preserve"> in </w:t>
            </w:r>
            <w:r>
              <w:rPr>
                <w:rFonts w:ascii="微软雅黑" w:eastAsia="微软雅黑" w:hAnsi="微软雅黑"/>
              </w:rPr>
              <w:t xml:space="preserve">backend and </w:t>
            </w:r>
            <w:r w:rsidR="0049496A">
              <w:rPr>
                <w:rFonts w:ascii="微软雅黑" w:eastAsia="微软雅黑" w:hAnsi="微软雅黑"/>
              </w:rPr>
              <w:t xml:space="preserve">OO </w:t>
            </w:r>
            <w:r>
              <w:rPr>
                <w:rFonts w:ascii="微软雅黑" w:eastAsia="微软雅黑" w:hAnsi="微软雅黑"/>
              </w:rPr>
              <w:t>d</w:t>
            </w:r>
            <w:r w:rsidR="00053230">
              <w:rPr>
                <w:rFonts w:ascii="微软雅黑" w:eastAsia="微软雅黑" w:hAnsi="微软雅黑"/>
              </w:rPr>
              <w:t>eveloping</w:t>
            </w:r>
            <w:r>
              <w:rPr>
                <w:rFonts w:ascii="微软雅黑" w:eastAsia="微软雅黑" w:hAnsi="微软雅黑"/>
              </w:rPr>
              <w:t>, I dived into</w:t>
            </w:r>
            <w:r w:rsidR="00053230">
              <w:rPr>
                <w:rFonts w:ascii="微软雅黑" w:eastAsia="微软雅黑" w:hAnsi="微软雅黑"/>
              </w:rPr>
              <w:t xml:space="preserve"> </w:t>
            </w:r>
            <w:r w:rsidR="00E13273">
              <w:rPr>
                <w:rFonts w:ascii="微软雅黑" w:eastAsia="微软雅黑" w:hAnsi="微软雅黑"/>
              </w:rPr>
              <w:t xml:space="preserve">boost &amp; </w:t>
            </w:r>
            <w:r w:rsidR="00053230">
              <w:rPr>
                <w:rFonts w:ascii="微软雅黑" w:eastAsia="微软雅黑" w:hAnsi="微软雅黑"/>
              </w:rPr>
              <w:t>template programming</w:t>
            </w:r>
            <w:r w:rsidR="00E13273">
              <w:rPr>
                <w:rFonts w:ascii="微软雅黑" w:eastAsia="微软雅黑" w:hAnsi="微软雅黑"/>
              </w:rPr>
              <w:t>.</w:t>
            </w:r>
          </w:p>
          <w:p w14:paraId="17FDF489" w14:textId="25BB506D" w:rsidR="00174E69" w:rsidRPr="00053230" w:rsidRDefault="00622159" w:rsidP="00053230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JavaScript</w:t>
            </w:r>
            <w:r w:rsidR="00532FE5">
              <w:rPr>
                <w:rFonts w:ascii="微软雅黑" w:eastAsia="微软雅黑" w:hAnsi="微软雅黑"/>
              </w:rPr>
              <w:t>/Typescript</w:t>
            </w:r>
            <w:r w:rsidR="00E13273">
              <w:rPr>
                <w:rFonts w:ascii="微软雅黑" w:eastAsia="微软雅黑" w:hAnsi="微软雅黑"/>
              </w:rPr>
              <w:t>/Scripting…</w:t>
            </w:r>
            <w:r>
              <w:rPr>
                <w:rFonts w:ascii="微软雅黑" w:eastAsia="微软雅黑" w:hAnsi="微软雅黑"/>
              </w:rPr>
              <w:t xml:space="preserve">: </w:t>
            </w:r>
            <w:r w:rsidR="00053230">
              <w:rPr>
                <w:rFonts w:ascii="微软雅黑" w:eastAsia="微软雅黑" w:hAnsi="微软雅黑"/>
              </w:rPr>
              <w:t>Experienced in Server and Client side JS coding</w:t>
            </w:r>
            <w:r w:rsidR="00532FE5">
              <w:rPr>
                <w:rFonts w:ascii="微软雅黑" w:eastAsia="微软雅黑" w:hAnsi="微软雅黑"/>
              </w:rPr>
              <w:t>.</w:t>
            </w:r>
            <w:r w:rsidR="00E13273">
              <w:rPr>
                <w:rFonts w:ascii="微软雅黑" w:eastAsia="微软雅黑" w:hAnsi="微软雅黑"/>
              </w:rPr>
              <w:t xml:space="preserve"> And I often use host scripting tools to progress my speed.</w:t>
            </w:r>
          </w:p>
          <w:p w14:paraId="725B8C15" w14:textId="734E2836" w:rsidR="00622159" w:rsidRDefault="00053230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FP such as Haskell &amp;</w:t>
            </w:r>
            <w:r w:rsidR="00622159">
              <w:rPr>
                <w:rFonts w:ascii="微软雅黑" w:eastAsia="微软雅黑" w:hAnsi="微软雅黑" w:hint="eastAsia"/>
              </w:rPr>
              <w:t xml:space="preserve"> Lisp: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532FE5">
              <w:rPr>
                <w:rFonts w:ascii="微软雅黑" w:eastAsia="微软雅黑" w:hAnsi="微软雅黑"/>
              </w:rPr>
              <w:t xml:space="preserve">part-time hobby for those </w:t>
            </w:r>
            <w:r>
              <w:rPr>
                <w:rFonts w:ascii="微软雅黑" w:eastAsia="微软雅黑" w:hAnsi="微软雅黑"/>
              </w:rPr>
              <w:t>programming languages</w:t>
            </w:r>
          </w:p>
          <w:p w14:paraId="13FB02D1" w14:textId="6CCE05BB" w:rsidR="00053230" w:rsidRPr="00440CCC" w:rsidRDefault="00532FE5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I </w:t>
            </w:r>
            <w:r w:rsidR="00053230">
              <w:rPr>
                <w:rFonts w:ascii="微软雅黑" w:eastAsia="微软雅黑" w:hAnsi="微软雅黑"/>
              </w:rPr>
              <w:t>Could read</w:t>
            </w:r>
            <w:r>
              <w:rPr>
                <w:rFonts w:ascii="微软雅黑" w:eastAsia="微软雅黑" w:hAnsi="微软雅黑"/>
              </w:rPr>
              <w:t>/write</w:t>
            </w:r>
            <w:r w:rsidR="00053230">
              <w:rPr>
                <w:rFonts w:ascii="微软雅黑" w:eastAsia="微软雅黑" w:hAnsi="微软雅黑"/>
              </w:rPr>
              <w:t xml:space="preserve"> SQL language, </w:t>
            </w:r>
            <w:r>
              <w:rPr>
                <w:rFonts w:ascii="微软雅黑" w:eastAsia="微软雅黑" w:hAnsi="微软雅黑"/>
              </w:rPr>
              <w:t xml:space="preserve">Microsoft Kusto queries </w:t>
            </w:r>
            <w:r w:rsidR="00053230">
              <w:rPr>
                <w:rFonts w:ascii="微软雅黑" w:eastAsia="微软雅黑" w:hAnsi="微软雅黑"/>
              </w:rPr>
              <w:t xml:space="preserve">and make some basic optimization in </w:t>
            </w:r>
            <w:r w:rsidR="005E6F0B">
              <w:rPr>
                <w:rFonts w:ascii="微软雅黑" w:eastAsia="微软雅黑" w:hAnsi="微软雅黑"/>
              </w:rPr>
              <w:t xml:space="preserve">SQL </w:t>
            </w:r>
            <w:r w:rsidR="00053230">
              <w:rPr>
                <w:rFonts w:ascii="微软雅黑" w:eastAsia="微软雅黑" w:hAnsi="微软雅黑"/>
              </w:rPr>
              <w:t>execution plans with help of tools.</w:t>
            </w:r>
          </w:p>
        </w:tc>
      </w:tr>
      <w:sdt>
        <w:sdtPr>
          <w:rPr>
            <w:rFonts w:ascii="微软雅黑" w:eastAsia="微软雅黑" w:hAnsi="微软雅黑"/>
          </w:rPr>
          <w:id w:val="1857463929"/>
          <w15:repeatingSection/>
        </w:sdtPr>
        <w:sdtEndPr/>
        <w:sdtContent>
          <w:sdt>
            <w:sdtPr>
              <w:rPr>
                <w:rFonts w:ascii="微软雅黑" w:eastAsia="微软雅黑" w:hAnsi="微软雅黑"/>
              </w:rPr>
              <w:id w:val="2011181661"/>
              <w:placeholder>
                <w:docPart w:val="9666FB22D8904F95897C25507A929D95"/>
              </w:placeholder>
              <w15:repeatingSectionItem/>
            </w:sdtPr>
            <w:sdtEndPr/>
            <w:sdtContent>
              <w:tr w:rsidR="00F956CF" w:rsidRPr="00440CCC" w14:paraId="19D6A85D" w14:textId="77777777" w:rsidTr="00F956CF">
                <w:tc>
                  <w:tcPr>
                    <w:tcW w:w="913" w:type="pct"/>
                  </w:tcPr>
                  <w:p w14:paraId="026C3853" w14:textId="77777777" w:rsidR="00F956CF" w:rsidRPr="00440CCC" w:rsidRDefault="00F956C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14:paraId="7A000B34" w14:textId="61AE4065" w:rsidR="00053230" w:rsidRPr="00440CCC" w:rsidRDefault="007E6B6B" w:rsidP="00053230">
                    <w:pPr>
                      <w:pStyle w:val="a0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Other Skill</w:t>
                    </w:r>
                  </w:p>
                  <w:p w14:paraId="661EF675" w14:textId="48FD4973" w:rsidR="007E6B6B" w:rsidRDefault="007E6B6B" w:rsidP="00053230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Very good at Applied application and problems solving.</w:t>
                    </w:r>
                  </w:p>
                  <w:p w14:paraId="4401F311" w14:textId="4C77F008" w:rsidR="00F956CF" w:rsidRPr="003B365B" w:rsidRDefault="00E13273" w:rsidP="00053230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Good at</w:t>
                    </w:r>
                    <w:r w:rsidR="007E6B6B">
                      <w:rPr>
                        <w:rFonts w:ascii="微软雅黑" w:eastAsia="微软雅黑" w:hAnsi="微软雅黑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</w:rPr>
                      <w:t xml:space="preserve">traditional </w:t>
                    </w:r>
                    <w:r w:rsidR="007E6B6B">
                      <w:rPr>
                        <w:rFonts w:ascii="微软雅黑" w:eastAsia="微软雅黑" w:hAnsi="微软雅黑"/>
                      </w:rPr>
                      <w:t>algorithm</w:t>
                    </w:r>
                    <w:r>
                      <w:rPr>
                        <w:rFonts w:ascii="微软雅黑" w:eastAsia="微软雅黑" w:hAnsi="微软雅黑"/>
                      </w:rPr>
                      <w:t>, math and physics.</w:t>
                    </w:r>
                  </w:p>
                </w:tc>
              </w:tr>
            </w:sdtContent>
          </w:sdt>
          <w:sdt>
            <w:sdtPr>
              <w:rPr>
                <w:rFonts w:ascii="微软雅黑" w:eastAsia="微软雅黑" w:hAnsi="微软雅黑"/>
              </w:rPr>
              <w:id w:val="-823656365"/>
              <w15:repeatingSectionItem/>
            </w:sdtPr>
            <w:sdtEndPr/>
            <w:sdtContent>
              <w:tr w:rsidR="000860FF" w:rsidRPr="00440CCC" w14:paraId="489AFBD4" w14:textId="77777777" w:rsidTr="00F956CF">
                <w:tc>
                  <w:tcPr>
                    <w:tcW w:w="913" w:type="pct"/>
                  </w:tcPr>
                  <w:p w14:paraId="5B05B021" w14:textId="77777777" w:rsidR="000860FF" w:rsidRPr="00440CCC" w:rsidRDefault="000860FF">
                    <w:pPr>
                      <w:rPr>
                        <w:rFonts w:ascii="微软雅黑" w:eastAsia="微软雅黑" w:hAnsi="微软雅黑"/>
                      </w:rPr>
                    </w:pPr>
                  </w:p>
                </w:tc>
                <w:tc>
                  <w:tcPr>
                    <w:tcW w:w="4087" w:type="pct"/>
                  </w:tcPr>
                  <w:p w14:paraId="0442D29C" w14:textId="47BC8AFF" w:rsidR="000860FF" w:rsidRPr="00440CCC" w:rsidRDefault="007E6B6B" w:rsidP="007E6B6B">
                    <w:pPr>
                      <w:pStyle w:val="a0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Miscellaneous</w:t>
                    </w:r>
                  </w:p>
                  <w:p w14:paraId="6F09F735" w14:textId="4EFAD311" w:rsidR="007E6B6B" w:rsidRDefault="007E6B6B" w:rsidP="003B365B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Unix Like systems and toolchains</w:t>
                    </w:r>
                    <w:r w:rsidR="00E13273">
                      <w:rPr>
                        <w:rFonts w:ascii="微软雅黑" w:eastAsia="微软雅黑" w:hAnsi="微软雅黑"/>
                      </w:rPr>
                      <w:t>, and windows system internal tools.</w:t>
                    </w:r>
                  </w:p>
                  <w:p w14:paraId="0333044F" w14:textId="1C6B322D" w:rsidR="007E6B6B" w:rsidRDefault="007E6B6B" w:rsidP="003B365B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WebGL</w:t>
                    </w:r>
                    <w:r w:rsidR="00E13273">
                      <w:rPr>
                        <w:rFonts w:ascii="微软雅黑" w:eastAsia="微软雅黑" w:hAnsi="微软雅黑"/>
                      </w:rPr>
                      <w:t xml:space="preserve"> rendering</w:t>
                    </w:r>
                    <w:r>
                      <w:rPr>
                        <w:rFonts w:ascii="微软雅黑" w:eastAsia="微软雅黑" w:hAnsi="微软雅黑"/>
                      </w:rPr>
                      <w:t xml:space="preserve"> skills.</w:t>
                    </w:r>
                    <w:r w:rsidR="00E13273">
                      <w:rPr>
                        <w:rFonts w:ascii="微软雅黑" w:eastAsia="微软雅黑" w:hAnsi="微软雅黑"/>
                      </w:rPr>
                      <w:t xml:space="preserve"> A sample website just for fun: </w:t>
                    </w:r>
                    <w:hyperlink r:id="rId11" w:history="1">
                      <w:r w:rsidR="00E13273">
                        <w:rPr>
                          <w:rStyle w:val="Hyperlink"/>
                        </w:rPr>
                        <w:t>http://crazygao.github.io/</w:t>
                      </w:r>
                    </w:hyperlink>
                  </w:p>
                  <w:p w14:paraId="63942519" w14:textId="1EC0ACAC" w:rsidR="002B6226" w:rsidRDefault="007E6B6B" w:rsidP="003B365B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Functional Programming and Concurrent Programming.</w:t>
                    </w:r>
                    <w:r w:rsidR="00E13273">
                      <w:rPr>
                        <w:rFonts w:ascii="微软雅黑" w:eastAsia="微软雅黑" w:hAnsi="微软雅黑"/>
                      </w:rPr>
                      <w:t xml:space="preserve"> I took quite some lectures on them.</w:t>
                    </w:r>
                  </w:p>
                  <w:p w14:paraId="17E1B2F4" w14:textId="1B663A45" w:rsidR="000860FF" w:rsidRPr="00E33513" w:rsidRDefault="002B6226" w:rsidP="00E33513">
                    <w:pPr>
                      <w:pStyle w:val="ListBulle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>ABAP</w:t>
                    </w:r>
                    <w:r w:rsidR="00E13273">
                      <w:rPr>
                        <w:rFonts w:ascii="微软雅黑" w:eastAsia="微软雅黑" w:hAnsi="微软雅黑"/>
                      </w:rPr>
                      <w:t>, major Java-like language and toolset used by ABAP, oriented for easy table management.</w:t>
                    </w:r>
                  </w:p>
                </w:tc>
              </w:tr>
            </w:sdtContent>
          </w:sdt>
        </w:sdtContent>
      </w:sdt>
    </w:tbl>
    <w:p w14:paraId="253A1A4C" w14:textId="77777777" w:rsidR="00F956CF" w:rsidRPr="00440CCC" w:rsidRDefault="00DD1CE8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Experience</w:t>
      </w:r>
    </w:p>
    <w:tbl>
      <w:tblPr>
        <w:tblStyle w:val="a1"/>
        <w:tblW w:w="5000" w:type="pct"/>
        <w:tblLook w:val="04A0" w:firstRow="1" w:lastRow="0" w:firstColumn="1" w:lastColumn="0" w:noHBand="0" w:noVBand="1"/>
        <w:tblDescription w:val="经验"/>
      </w:tblPr>
      <w:tblGrid>
        <w:gridCol w:w="1657"/>
        <w:gridCol w:w="7415"/>
      </w:tblGrid>
      <w:tr w:rsidR="00F956CF" w:rsidRPr="00440CCC" w14:paraId="35E878BF" w14:textId="77777777" w:rsidTr="00F95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10F9453" w14:textId="77777777"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087" w:type="pct"/>
          </w:tcPr>
          <w:p w14:paraId="0DBA0F45" w14:textId="77777777" w:rsidR="00F956CF" w:rsidRPr="00440CCC" w:rsidRDefault="00F956CF">
            <w:pPr>
              <w:spacing w:line="240" w:lineRule="auto"/>
              <w:rPr>
                <w:rFonts w:ascii="微软雅黑" w:eastAsia="微软雅黑" w:hAnsi="微软雅黑"/>
              </w:rPr>
            </w:pPr>
          </w:p>
        </w:tc>
      </w:tr>
      <w:tr w:rsidR="00532FE5" w:rsidRPr="00440CCC" w14:paraId="029EB931" w14:textId="77777777" w:rsidTr="00F956CF">
        <w:tc>
          <w:tcPr>
            <w:tcW w:w="913" w:type="pct"/>
          </w:tcPr>
          <w:p w14:paraId="5A7AABDE" w14:textId="0E516CC4" w:rsidR="00532FE5" w:rsidRDefault="00532FE5" w:rsidP="00DD1CE8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2018.7-Now</w:t>
            </w:r>
          </w:p>
        </w:tc>
        <w:tc>
          <w:tcPr>
            <w:tcW w:w="4087" w:type="pct"/>
          </w:tcPr>
          <w:p w14:paraId="02AE6EEF" w14:textId="4B3DB99E" w:rsidR="00532FE5" w:rsidRDefault="00532FE5" w:rsidP="00BF487B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Software Developer</w:t>
            </w:r>
            <w:r w:rsidR="00724255">
              <w:rPr>
                <w:rFonts w:ascii="微软雅黑" w:eastAsia="微软雅黑" w:hAnsi="微软雅黑"/>
              </w:rPr>
              <w:t xml:space="preserve"> </w:t>
            </w:r>
            <w:r w:rsidR="00724255">
              <w:rPr>
                <w:rFonts w:ascii="微软雅黑" w:eastAsia="微软雅黑" w:hAnsi="微软雅黑" w:hint="eastAsia"/>
              </w:rPr>
              <w:t>II</w:t>
            </w:r>
            <w:r w:rsidRPr="00BF487B">
              <w:rPr>
                <w:rStyle w:val="Emphasis"/>
              </w:rPr>
              <w:t>, Microsoft</w:t>
            </w:r>
          </w:p>
          <w:p w14:paraId="5C473E95" w14:textId="0B74CC43" w:rsidR="004F3A3F" w:rsidRPr="004F3A3F" w:rsidRDefault="004F3A3F" w:rsidP="004F3A3F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First Party App called Maker, replacement of “macro recorder”.</w:t>
            </w:r>
            <w:r w:rsidR="001A46AF">
              <w:rPr>
                <w:rFonts w:ascii="微软雅黑" w:eastAsia="微软雅黑" w:hAnsi="微软雅黑"/>
              </w:rPr>
              <w:t xml:space="preserve"> I’m responsible for </w:t>
            </w:r>
          </w:p>
          <w:p w14:paraId="30812823" w14:textId="6286A4BA" w:rsidR="00724255" w:rsidRPr="00724255" w:rsidRDefault="00532FE5" w:rsidP="00724255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Work on </w:t>
            </w:r>
            <w:r w:rsidR="002B6226">
              <w:rPr>
                <w:rFonts w:ascii="微软雅黑" w:eastAsia="微软雅黑" w:hAnsi="微软雅黑"/>
              </w:rPr>
              <w:t>Office</w:t>
            </w:r>
            <w:r>
              <w:rPr>
                <w:rFonts w:ascii="微软雅黑" w:eastAsia="微软雅黑" w:hAnsi="微软雅黑"/>
              </w:rPr>
              <w:t xml:space="preserve"> Extensibility Platform</w:t>
            </w:r>
            <w:r w:rsidR="00E13273">
              <w:rPr>
                <w:rFonts w:ascii="微软雅黑" w:eastAsia="微软雅黑" w:hAnsi="微软雅黑"/>
              </w:rPr>
              <w:t>, a javascript platform with MAU of ~50k. It targets to build up cross-platform “VBA replacement”system.  recent releases contains some comments related APIs written by me.</w:t>
            </w:r>
            <w:r w:rsidR="00C03843">
              <w:rPr>
                <w:rFonts w:ascii="微软雅黑" w:eastAsia="微软雅黑" w:hAnsi="微软雅黑"/>
              </w:rPr>
              <w:t xml:space="preserve"> I also responsible for the testing frameworks and testing reliability and new test cases for various platforms.</w:t>
            </w:r>
          </w:p>
          <w:p w14:paraId="2F203BB1" w14:textId="578A383C" w:rsidR="00724255" w:rsidRDefault="00724255" w:rsidP="00BF487B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Create Stress Testing framework for Microsoft REST API called “Microsoft Graph”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 xml:space="preserve"> project is whole written by me, not mature but it worked for its initial purpose.</w:t>
            </w:r>
          </w:p>
        </w:tc>
      </w:tr>
      <w:tr w:rsidR="007E6B6B" w:rsidRPr="00440CCC" w14:paraId="68BFA438" w14:textId="77777777" w:rsidTr="00F956CF">
        <w:tc>
          <w:tcPr>
            <w:tcW w:w="913" w:type="pct"/>
          </w:tcPr>
          <w:p w14:paraId="1B3BEB1C" w14:textId="1EB737D9" w:rsidR="007E6B6B" w:rsidRDefault="007E6B6B" w:rsidP="00DD1CE8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2014.7-</w:t>
            </w:r>
            <w:r w:rsidR="00532FE5">
              <w:rPr>
                <w:rFonts w:ascii="微软雅黑" w:eastAsia="微软雅黑" w:hAnsi="微软雅黑"/>
              </w:rPr>
              <w:t>2018.7</w:t>
            </w:r>
          </w:p>
        </w:tc>
        <w:tc>
          <w:tcPr>
            <w:tcW w:w="4087" w:type="pct"/>
          </w:tcPr>
          <w:p w14:paraId="2FC8E25C" w14:textId="14F200F1" w:rsidR="007E6B6B" w:rsidRPr="007E6B6B" w:rsidRDefault="007E6B6B">
            <w:pPr>
              <w:pStyle w:val="a0"/>
              <w:rPr>
                <w:rStyle w:val="Emphasis"/>
              </w:rPr>
            </w:pPr>
            <w:r>
              <w:rPr>
                <w:rFonts w:ascii="微软雅黑" w:eastAsia="微软雅黑" w:hAnsi="微软雅黑"/>
              </w:rPr>
              <w:t xml:space="preserve">Software </w:t>
            </w:r>
            <w:r w:rsidR="009E4AB8">
              <w:rPr>
                <w:rFonts w:ascii="微软雅黑" w:eastAsia="微软雅黑" w:hAnsi="微软雅黑"/>
              </w:rPr>
              <w:t xml:space="preserve">Engineer,  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Pr="007E6B6B">
              <w:rPr>
                <w:rStyle w:val="Emphasis"/>
              </w:rPr>
              <w:t>SAP</w:t>
            </w:r>
          </w:p>
          <w:p w14:paraId="69B9131C" w14:textId="198EB324" w:rsidR="007E6B6B" w:rsidRDefault="004F70B4" w:rsidP="007E6B6B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Participate in d</w:t>
            </w:r>
            <w:r w:rsidR="00827BBF">
              <w:rPr>
                <w:rFonts w:ascii="微软雅黑" w:eastAsia="微软雅黑" w:hAnsi="微软雅黑"/>
              </w:rPr>
              <w:t>esign</w:t>
            </w:r>
            <w:r>
              <w:rPr>
                <w:rFonts w:ascii="微软雅黑" w:eastAsia="微软雅黑" w:hAnsi="微软雅黑"/>
              </w:rPr>
              <w:t>ing and discussions of New Data Model</w:t>
            </w:r>
            <w:r w:rsidR="00827BBF">
              <w:rPr>
                <w:rFonts w:ascii="微软雅黑" w:eastAsia="微软雅黑" w:hAnsi="微软雅黑"/>
              </w:rPr>
              <w:t xml:space="preserve"> and develop</w:t>
            </w:r>
            <w:r>
              <w:rPr>
                <w:rFonts w:ascii="微软雅黑" w:eastAsia="微软雅黑" w:hAnsi="微软雅黑"/>
              </w:rPr>
              <w:t xml:space="preserve"> migration</w:t>
            </w:r>
            <w:r w:rsidR="00827BBF">
              <w:rPr>
                <w:rFonts w:ascii="微软雅黑" w:eastAsia="微软雅黑" w:hAnsi="微软雅黑"/>
              </w:rPr>
              <w:t xml:space="preserve"> framework of </w:t>
            </w:r>
            <w:r>
              <w:rPr>
                <w:rFonts w:ascii="微软雅黑" w:eastAsia="微软雅黑" w:hAnsi="微软雅黑"/>
              </w:rPr>
              <w:t>New Data Model in SAP</w:t>
            </w:r>
            <w:r w:rsidR="00BF487B">
              <w:rPr>
                <w:rFonts w:ascii="微软雅黑" w:eastAsia="微软雅黑" w:hAnsi="微软雅黑"/>
              </w:rPr>
              <w:t>, to help customer migrating better on SAP HANA Platform.</w:t>
            </w:r>
          </w:p>
          <w:p w14:paraId="53227FCC" w14:textId="3C68B127" w:rsidR="00532FE5" w:rsidRDefault="00532FE5" w:rsidP="007E6B6B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Work on Services of SAP Financial Insurance System, with a major customers of Samsung Life Insurance.</w:t>
            </w:r>
            <w:r w:rsidR="00BF487B">
              <w:rPr>
                <w:rFonts w:ascii="微软雅黑" w:eastAsia="微软雅黑" w:hAnsi="微软雅黑"/>
              </w:rPr>
              <w:t xml:space="preserve"> Lot of Life Insurance Services such as Tax, Dividend, Premium, … services are shipped.</w:t>
            </w:r>
          </w:p>
          <w:p w14:paraId="64B75834" w14:textId="14E6C333" w:rsidR="004F70B4" w:rsidRDefault="004F70B4" w:rsidP="004F70B4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Participate in SAP intra-preneurship, I participate in </w:t>
            </w:r>
            <w:r w:rsidR="005E6F0B">
              <w:rPr>
                <w:rFonts w:ascii="微软雅黑" w:eastAsia="微软雅黑" w:hAnsi="微软雅黑"/>
              </w:rPr>
              <w:t>developing</w:t>
            </w:r>
            <w:r>
              <w:rPr>
                <w:rFonts w:ascii="微软雅黑" w:eastAsia="微软雅黑" w:hAnsi="微软雅黑"/>
              </w:rPr>
              <w:t xml:space="preserve"> Mr.Booker System. It is a room booking system with IOT and cloud support. My main part is to make a whole server and client design, data communication, and I mainly implement the server.</w:t>
            </w:r>
            <w:r w:rsidR="005E6F0B">
              <w:rPr>
                <w:rFonts w:ascii="微软雅黑" w:eastAsia="微软雅黑" w:hAnsi="微软雅黑"/>
              </w:rPr>
              <w:t xml:space="preserve"> Mr.</w:t>
            </w:r>
            <w:r>
              <w:rPr>
                <w:rFonts w:ascii="微软雅黑" w:eastAsia="微软雅黑" w:hAnsi="微软雅黑"/>
              </w:rPr>
              <w:t>Booker system is awarded 1</w:t>
            </w:r>
            <w:r w:rsidRPr="004F70B4">
              <w:rPr>
                <w:rFonts w:ascii="微软雅黑" w:eastAsia="微软雅黑" w:hAnsi="微软雅黑"/>
                <w:vertAlign w:val="superscript"/>
              </w:rPr>
              <w:t>st</w:t>
            </w:r>
            <w:r>
              <w:rPr>
                <w:rFonts w:ascii="微软雅黑" w:eastAsia="微软雅黑" w:hAnsi="微软雅黑"/>
              </w:rPr>
              <w:t xml:space="preserve"> prize of SAP intra-preneurship in 2015 and 2016</w:t>
            </w:r>
          </w:p>
        </w:tc>
      </w:tr>
      <w:tr w:rsidR="00F956CF" w:rsidRPr="00440CCC" w14:paraId="07B388AE" w14:textId="77777777" w:rsidTr="00F956CF">
        <w:tc>
          <w:tcPr>
            <w:tcW w:w="913" w:type="pct"/>
          </w:tcPr>
          <w:p w14:paraId="326D1772" w14:textId="1A45C8CC" w:rsidR="00F956CF" w:rsidRPr="00440CCC" w:rsidRDefault="005E6F0B" w:rsidP="00DD1CE8">
            <w:pPr>
              <w:pStyle w:val="Dat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2012.7-2014</w:t>
            </w:r>
            <w:r w:rsidR="00DD1CE8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087" w:type="pct"/>
          </w:tcPr>
          <w:p w14:paraId="1E294503" w14:textId="77777777" w:rsidR="00F956CF" w:rsidRPr="00440CCC" w:rsidRDefault="00DD1CE8">
            <w:pPr>
              <w:pStyle w:val="a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Software Engineer</w:t>
            </w:r>
            <w:r w:rsidR="00C238C9" w:rsidRPr="00440CCC">
              <w:rPr>
                <w:rFonts w:ascii="微软雅黑" w:eastAsia="微软雅黑" w:hAnsi="微软雅黑"/>
                <w:lang w:val="zh-CN"/>
              </w:rPr>
              <w:t>，  </w:t>
            </w:r>
            <w:r>
              <w:rPr>
                <w:rStyle w:val="Emphasis"/>
                <w:rFonts w:ascii="微软雅黑" w:eastAsia="微软雅黑" w:hAnsi="微软雅黑"/>
              </w:rPr>
              <w:t>BlackBerry China</w:t>
            </w:r>
          </w:p>
          <w:p w14:paraId="07E1FEE2" w14:textId="099ED8CB" w:rsidR="00DD1CE8" w:rsidRDefault="005E6F0B" w:rsidP="00C75543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Work on</w:t>
            </w:r>
            <w:r w:rsidR="00BF487B">
              <w:rPr>
                <w:rFonts w:ascii="微软雅黑" w:eastAsia="微软雅黑" w:hAnsi="微软雅黑"/>
              </w:rPr>
              <w:t xml:space="preserve"> webkit port</w:t>
            </w:r>
            <w:r w:rsidR="00C75543">
              <w:rPr>
                <w:rFonts w:ascii="微软雅黑" w:eastAsia="微软雅黑" w:hAnsi="微软雅黑" w:hint="eastAsia"/>
              </w:rPr>
              <w:t xml:space="preserve"> </w:t>
            </w:r>
            <w:r w:rsidR="00BF487B">
              <w:rPr>
                <w:rFonts w:ascii="微软雅黑" w:eastAsia="微软雅黑" w:hAnsi="微软雅黑"/>
              </w:rPr>
              <w:t>of</w:t>
            </w:r>
            <w:r w:rsidR="002B6226">
              <w:rPr>
                <w:rFonts w:ascii="微软雅黑" w:eastAsia="微软雅黑" w:hAnsi="微软雅黑"/>
              </w:rPr>
              <w:t xml:space="preserve"> Blackberry OS</w:t>
            </w:r>
            <w:r>
              <w:rPr>
                <w:rFonts w:ascii="微软雅黑" w:eastAsia="微软雅黑" w:hAnsi="微软雅黑"/>
              </w:rPr>
              <w:t>,</w:t>
            </w:r>
            <w:r w:rsidR="00BF487B">
              <w:rPr>
                <w:rFonts w:ascii="微软雅黑" w:eastAsia="微软雅黑" w:hAnsi="微软雅黑"/>
              </w:rPr>
              <w:t xml:space="preserve"> it is a new OS intended to get JS/C++ as its first party language at that time, and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75543">
              <w:rPr>
                <w:rFonts w:ascii="微软雅黑" w:eastAsia="微软雅黑" w:hAnsi="微软雅黑"/>
              </w:rPr>
              <w:t xml:space="preserve">I mainly </w:t>
            </w:r>
            <w:r w:rsidR="00DD1CE8">
              <w:rPr>
                <w:rFonts w:ascii="微软雅黑" w:eastAsia="微软雅黑" w:hAnsi="微软雅黑" w:hint="eastAsia"/>
              </w:rPr>
              <w:t>coding</w:t>
            </w:r>
            <w:r w:rsidR="00FA064A">
              <w:rPr>
                <w:rFonts w:ascii="微软雅黑" w:eastAsia="微软雅黑" w:hAnsi="微软雅黑"/>
              </w:rPr>
              <w:t xml:space="preserve"> and fixing bugs</w:t>
            </w:r>
            <w:r w:rsidR="00DD1CE8">
              <w:rPr>
                <w:rFonts w:ascii="微软雅黑" w:eastAsia="微软雅黑" w:hAnsi="微软雅黑" w:hint="eastAsia"/>
              </w:rPr>
              <w:t xml:space="preserve"> on </w:t>
            </w:r>
            <w:r w:rsidR="00BF487B">
              <w:rPr>
                <w:rFonts w:ascii="微软雅黑" w:eastAsia="微软雅黑" w:hAnsi="微软雅黑"/>
              </w:rPr>
              <w:t>its Browser app and webkit platform</w:t>
            </w:r>
            <w:r w:rsidR="00C75543">
              <w:rPr>
                <w:rFonts w:ascii="微软雅黑" w:eastAsia="微软雅黑" w:hAnsi="微软雅黑"/>
              </w:rPr>
              <w:t>.</w:t>
            </w:r>
          </w:p>
          <w:p w14:paraId="044FE291" w14:textId="6BCFDD82" w:rsidR="00C75543" w:rsidRPr="00FA064A" w:rsidRDefault="00C75543" w:rsidP="00C75543">
            <w:pPr>
              <w:pStyle w:val="ListBulle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Work on QtWebEngine browser</w:t>
            </w:r>
            <w:r w:rsidR="00724255">
              <w:rPr>
                <w:rFonts w:ascii="微软雅黑" w:eastAsia="微软雅黑" w:hAnsi="微软雅黑"/>
              </w:rPr>
              <w:t>(blink-based)</w:t>
            </w:r>
            <w:r w:rsidR="002B6226">
              <w:rPr>
                <w:rFonts w:ascii="微软雅黑" w:eastAsia="微软雅黑" w:hAnsi="微软雅黑"/>
              </w:rPr>
              <w:t xml:space="preserve"> on Blackberry OS</w:t>
            </w:r>
            <w:r>
              <w:rPr>
                <w:rFonts w:ascii="微软雅黑" w:eastAsia="微软雅黑" w:hAnsi="微软雅黑"/>
              </w:rPr>
              <w:t>,</w:t>
            </w:r>
            <w:r w:rsidR="00BF487B">
              <w:rPr>
                <w:rFonts w:ascii="微软雅黑" w:eastAsia="微软雅黑" w:hAnsi="微软雅黑"/>
              </w:rPr>
              <w:t xml:space="preserve"> it is </w:t>
            </w:r>
            <w:r w:rsidR="00724255">
              <w:rPr>
                <w:rFonts w:ascii="微软雅黑" w:eastAsia="微软雅黑" w:hAnsi="微软雅黑"/>
              </w:rPr>
              <w:t>intented to be</w:t>
            </w:r>
            <w:r w:rsidR="00BF487B">
              <w:rPr>
                <w:rFonts w:ascii="微软雅黑" w:eastAsia="微软雅黑" w:hAnsi="微软雅黑"/>
              </w:rPr>
              <w:t xml:space="preserve"> </w:t>
            </w:r>
            <w:r w:rsidR="00724255">
              <w:rPr>
                <w:rFonts w:ascii="微软雅黑" w:eastAsia="微软雅黑" w:hAnsi="微软雅黑"/>
              </w:rPr>
              <w:t xml:space="preserve">a replacement </w:t>
            </w:r>
            <w:r w:rsidR="00BF487B">
              <w:rPr>
                <w:rFonts w:ascii="微软雅黑" w:eastAsia="微软雅黑" w:hAnsi="微软雅黑"/>
              </w:rPr>
              <w:t xml:space="preserve">of previously told </w:t>
            </w:r>
            <w:r w:rsidR="00BF487B">
              <w:rPr>
                <w:rFonts w:ascii="微软雅黑" w:eastAsia="微软雅黑" w:hAnsi="微软雅黑" w:hint="eastAsia"/>
              </w:rPr>
              <w:t>webkit</w:t>
            </w:r>
            <w:r w:rsidR="00BF487B">
              <w:rPr>
                <w:rFonts w:ascii="微软雅黑" w:eastAsia="微软雅黑" w:hAnsi="微软雅黑"/>
              </w:rPr>
              <w:t xml:space="preserve"> p</w:t>
            </w:r>
            <w:r w:rsidR="00724255">
              <w:rPr>
                <w:rFonts w:ascii="微软雅黑" w:eastAsia="微软雅黑" w:hAnsi="微软雅黑"/>
              </w:rPr>
              <w:t>latform</w:t>
            </w:r>
            <w:r w:rsidR="00BF487B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 xml:space="preserve"> I mainly work on porting works, </w:t>
            </w:r>
            <w:r w:rsidR="00E33513">
              <w:rPr>
                <w:rFonts w:ascii="微软雅黑" w:eastAsia="微软雅黑" w:hAnsi="微软雅黑" w:hint="eastAsia"/>
              </w:rPr>
              <w:t>a</w:t>
            </w:r>
            <w:r w:rsidR="00E33513">
              <w:rPr>
                <w:rFonts w:ascii="微软雅黑" w:eastAsia="微软雅黑" w:hAnsi="微软雅黑"/>
              </w:rPr>
              <w:t xml:space="preserve">nd </w:t>
            </w:r>
            <w:r>
              <w:rPr>
                <w:rFonts w:ascii="微软雅黑" w:eastAsia="微软雅黑" w:hAnsi="微软雅黑"/>
              </w:rPr>
              <w:t>fix</w:t>
            </w:r>
            <w:r w:rsidR="00E33513">
              <w:rPr>
                <w:rFonts w:ascii="微软雅黑" w:eastAsia="微软雅黑" w:hAnsi="微软雅黑"/>
              </w:rPr>
              <w:t>ing</w:t>
            </w:r>
            <w:r>
              <w:rPr>
                <w:rFonts w:ascii="微软雅黑" w:eastAsia="微软雅黑" w:hAnsi="微软雅黑"/>
              </w:rPr>
              <w:t xml:space="preserve"> bugs.</w:t>
            </w:r>
          </w:p>
        </w:tc>
      </w:tr>
    </w:tbl>
    <w:p w14:paraId="73BF1FB6" w14:textId="77777777" w:rsidR="00F956CF" w:rsidRPr="00440CCC" w:rsidRDefault="00F956CF" w:rsidP="0049496A">
      <w:pPr>
        <w:pStyle w:val="a"/>
        <w:rPr>
          <w:rFonts w:ascii="微软雅黑" w:eastAsia="微软雅黑" w:hAnsi="微软雅黑"/>
        </w:rPr>
      </w:pPr>
    </w:p>
    <w:sectPr w:rsidR="00F956CF" w:rsidRPr="00440C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5B59E" w14:textId="77777777" w:rsidR="0007574F" w:rsidRDefault="0007574F">
      <w:pPr>
        <w:spacing w:after="0"/>
      </w:pPr>
      <w:r>
        <w:separator/>
      </w:r>
    </w:p>
    <w:p w14:paraId="52552C70" w14:textId="77777777" w:rsidR="0007574F" w:rsidRDefault="0007574F"/>
  </w:endnote>
  <w:endnote w:type="continuationSeparator" w:id="0">
    <w:p w14:paraId="3796D855" w14:textId="77777777" w:rsidR="0007574F" w:rsidRDefault="0007574F">
      <w:pPr>
        <w:spacing w:after="0"/>
      </w:pPr>
      <w:r>
        <w:continuationSeparator/>
      </w:r>
    </w:p>
    <w:p w14:paraId="30F61191" w14:textId="77777777" w:rsidR="0007574F" w:rsidRDefault="0007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585E4" w14:textId="77777777" w:rsidR="001A46AF" w:rsidRDefault="001A4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1EFE" w14:textId="27089CF1" w:rsidR="00F956CF" w:rsidRDefault="00C238C9">
    <w:pPr>
      <w:pStyle w:val="Footer"/>
    </w:pPr>
    <w:r>
      <w:rPr>
        <w:lang w:val="zh-CN"/>
      </w:rPr>
      <w:t>页</w:t>
    </w:r>
    <w:r>
      <w:rPr>
        <w:lang w:val="zh-CN"/>
      </w:rPr>
      <w:t xml:space="preserve">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A15C95" w:rsidRPr="00A15C95"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2BAF2" w14:textId="77777777" w:rsidR="001A46AF" w:rsidRDefault="001A4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8C52" w14:textId="77777777" w:rsidR="0007574F" w:rsidRDefault="0007574F">
      <w:pPr>
        <w:spacing w:after="0"/>
      </w:pPr>
      <w:r>
        <w:separator/>
      </w:r>
    </w:p>
    <w:p w14:paraId="3C7BFE34" w14:textId="77777777" w:rsidR="0007574F" w:rsidRDefault="0007574F"/>
  </w:footnote>
  <w:footnote w:type="continuationSeparator" w:id="0">
    <w:p w14:paraId="0DCF435D" w14:textId="77777777" w:rsidR="0007574F" w:rsidRDefault="0007574F">
      <w:pPr>
        <w:spacing w:after="0"/>
      </w:pPr>
      <w:r>
        <w:continuationSeparator/>
      </w:r>
    </w:p>
    <w:p w14:paraId="63580E0A" w14:textId="77777777" w:rsidR="0007574F" w:rsidRDefault="0007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24573" w14:textId="77777777" w:rsidR="001A46AF" w:rsidRDefault="001A4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E501D" w14:textId="77777777" w:rsidR="001A46AF" w:rsidRDefault="001A4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BD6B" w14:textId="77777777" w:rsidR="001A46AF" w:rsidRDefault="001A4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8825B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6D00EED"/>
    <w:multiLevelType w:val="hybridMultilevel"/>
    <w:tmpl w:val="3BF20B32"/>
    <w:lvl w:ilvl="0" w:tplc="C3484CB6">
      <w:start w:val="2018"/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FF"/>
    <w:rsid w:val="00001BD7"/>
    <w:rsid w:val="000172DB"/>
    <w:rsid w:val="0003298F"/>
    <w:rsid w:val="00053230"/>
    <w:rsid w:val="0007574F"/>
    <w:rsid w:val="000860FF"/>
    <w:rsid w:val="00174E69"/>
    <w:rsid w:val="001A46AF"/>
    <w:rsid w:val="00292EB8"/>
    <w:rsid w:val="002B6226"/>
    <w:rsid w:val="00303C5C"/>
    <w:rsid w:val="003B365B"/>
    <w:rsid w:val="00401770"/>
    <w:rsid w:val="00440CCC"/>
    <w:rsid w:val="0049496A"/>
    <w:rsid w:val="004F3A3F"/>
    <w:rsid w:val="004F70B4"/>
    <w:rsid w:val="00532FE5"/>
    <w:rsid w:val="005E6F0B"/>
    <w:rsid w:val="00622159"/>
    <w:rsid w:val="00703C3A"/>
    <w:rsid w:val="00724255"/>
    <w:rsid w:val="007339A6"/>
    <w:rsid w:val="007B2B89"/>
    <w:rsid w:val="007E6B6B"/>
    <w:rsid w:val="00827BBF"/>
    <w:rsid w:val="00935F99"/>
    <w:rsid w:val="009D753F"/>
    <w:rsid w:val="009E4AB8"/>
    <w:rsid w:val="00A15C95"/>
    <w:rsid w:val="00BF487B"/>
    <w:rsid w:val="00C03843"/>
    <w:rsid w:val="00C238C9"/>
    <w:rsid w:val="00C7008F"/>
    <w:rsid w:val="00C75543"/>
    <w:rsid w:val="00DD1CE8"/>
    <w:rsid w:val="00E029E7"/>
    <w:rsid w:val="00E13273"/>
    <w:rsid w:val="00E33513"/>
    <w:rsid w:val="00E42CC8"/>
    <w:rsid w:val="00EE0644"/>
    <w:rsid w:val="00EF0C74"/>
    <w:rsid w:val="00EF3664"/>
    <w:rsid w:val="00F956CF"/>
    <w:rsid w:val="00FA064A"/>
    <w:rsid w:val="153FC033"/>
    <w:rsid w:val="32FFD52D"/>
    <w:rsid w:val="363E8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EE3A"/>
  <w15:chartTrackingRefBased/>
  <w15:docId w15:val="{C88863F0-1E9D-43E6-9579-F325B228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19"/>
        <w:lang w:val="en-US" w:eastAsia="zh-CN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">
    <w:name w:val="节标题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a0">
    <w:name w:val="小节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name w:val="简历表格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2">
    <w:name w:val="联系信息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E132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A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azygao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philip-gao-a66b334a/?lipi=urn%3Ali%3Apage%3Ad_flagship3_resumebuilder%3B8l3g%2BmBdQTKm8gVT1zSI%2BQ%3D%3D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gaoylss08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89340580064F89BFD9B958FB7A40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09639D-2C07-485B-A0D1-7C9F2CEFB71E}"/>
      </w:docPartPr>
      <w:docPartBody>
        <w:p w:rsidR="00E33C7C" w:rsidRDefault="002A5B8E">
          <w:pPr>
            <w:pStyle w:val="6E89340580064F89BFD9B958FB7A40BF"/>
          </w:pPr>
          <w:r w:rsidRPr="00440CCC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9666FB22D8904F95897C25507A929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4E494B-7689-4553-873A-15E29409FDE9}"/>
      </w:docPartPr>
      <w:docPartBody>
        <w:p w:rsidR="00E33C7C" w:rsidRDefault="002A5B8E">
          <w:pPr>
            <w:pStyle w:val="9666FB22D8904F95897C25507A929D95"/>
          </w:pPr>
          <w:r>
            <w:rPr>
              <w:rStyle w:val="PlaceholderText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8E"/>
    <w:rsid w:val="000B619E"/>
    <w:rsid w:val="002A5B8E"/>
    <w:rsid w:val="00A6617F"/>
    <w:rsid w:val="00BC553A"/>
    <w:rsid w:val="00BD1D21"/>
    <w:rsid w:val="00CE044B"/>
    <w:rsid w:val="00D63925"/>
    <w:rsid w:val="00E33C7C"/>
    <w:rsid w:val="00E6005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9340580064F89BFD9B958FB7A40BF">
    <w:name w:val="6E89340580064F89BFD9B958FB7A40BF"/>
    <w:pPr>
      <w:widowControl w:val="0"/>
      <w:jc w:val="both"/>
    </w:pPr>
  </w:style>
  <w:style w:type="paragraph" w:customStyle="1" w:styleId="098C814A374D499C9370A5DC1FAEEEBC">
    <w:name w:val="098C814A374D499C9370A5DC1FAEEEBC"/>
    <w:pPr>
      <w:widowControl w:val="0"/>
      <w:jc w:val="both"/>
    </w:pPr>
  </w:style>
  <w:style w:type="paragraph" w:customStyle="1" w:styleId="E4D78C08E51B4D97AC96FE5C310BA61E">
    <w:name w:val="E4D78C08E51B4D97AC96FE5C310BA61E"/>
    <w:pPr>
      <w:widowControl w:val="0"/>
      <w:jc w:val="both"/>
    </w:pPr>
  </w:style>
  <w:style w:type="paragraph" w:customStyle="1" w:styleId="8BE957C4DC0B4809BF7B0B53B70D5679">
    <w:name w:val="8BE957C4DC0B4809BF7B0B53B70D5679"/>
    <w:pPr>
      <w:widowControl w:val="0"/>
      <w:jc w:val="both"/>
    </w:pPr>
  </w:style>
  <w:style w:type="paragraph" w:customStyle="1" w:styleId="B02DDA242A6A4BA59EA92076B296CA8B">
    <w:name w:val="B02DDA242A6A4BA59EA92076B296CA8B"/>
    <w:pPr>
      <w:widowControl w:val="0"/>
      <w:jc w:val="both"/>
    </w:pPr>
  </w:style>
  <w:style w:type="paragraph" w:customStyle="1" w:styleId="1B3B3697F0F34FC19800C3EF06D25C20">
    <w:name w:val="1B3B3697F0F34FC19800C3EF06D25C20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2A5B8E"/>
    <w:rPr>
      <w:color w:val="808080"/>
    </w:rPr>
  </w:style>
  <w:style w:type="paragraph" w:customStyle="1" w:styleId="9666FB22D8904F95897C25507A929D95">
    <w:name w:val="9666FB22D8904F95897C25507A929D95"/>
    <w:pPr>
      <w:widowControl w:val="0"/>
      <w:jc w:val="both"/>
    </w:pPr>
  </w:style>
  <w:style w:type="paragraph" w:customStyle="1" w:styleId="03B980D823E94DEB94577CB103E752E0">
    <w:name w:val="03B980D823E94DEB94577CB103E752E0"/>
    <w:pPr>
      <w:widowControl w:val="0"/>
      <w:jc w:val="both"/>
    </w:pPr>
  </w:style>
  <w:style w:type="paragraph" w:customStyle="1" w:styleId="F98268526EBB4888A81A332F80383294">
    <w:name w:val="F98268526EBB4888A81A332F80383294"/>
    <w:pPr>
      <w:widowControl w:val="0"/>
      <w:jc w:val="both"/>
    </w:pPr>
  </w:style>
  <w:style w:type="paragraph" w:customStyle="1" w:styleId="496F827FC84A407D9D88DC70BDA8F782">
    <w:name w:val="496F827FC84A407D9D88DC70BDA8F782"/>
    <w:pPr>
      <w:widowControl w:val="0"/>
      <w:jc w:val="both"/>
    </w:p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4C2DB1035D1249CA91C7CD5F94A86F9A">
    <w:name w:val="4C2DB1035D1249CA91C7CD5F94A86F9A"/>
    <w:pPr>
      <w:widowControl w:val="0"/>
      <w:jc w:val="both"/>
    </w:pPr>
  </w:style>
  <w:style w:type="paragraph" w:customStyle="1" w:styleId="6B0233808AFA45868D4C731A33C21482">
    <w:name w:val="6B0233808AFA45868D4C731A33C21482"/>
    <w:pPr>
      <w:widowControl w:val="0"/>
      <w:jc w:val="both"/>
    </w:pPr>
  </w:style>
  <w:style w:type="paragraph" w:customStyle="1" w:styleId="B86437CAC9D34F2B82FA01EC8C154748">
    <w:name w:val="B86437CAC9D34F2B82FA01EC8C154748"/>
    <w:pPr>
      <w:widowControl w:val="0"/>
      <w:jc w:val="both"/>
    </w:pPr>
  </w:style>
  <w:style w:type="paragraph" w:customStyle="1" w:styleId="98E4AD7CB2C4409F9322BCD05436EA4A">
    <w:name w:val="98E4AD7CB2C4409F9322BCD05436EA4A"/>
    <w:pPr>
      <w:widowControl w:val="0"/>
      <w:jc w:val="both"/>
    </w:pPr>
  </w:style>
  <w:style w:type="paragraph" w:customStyle="1" w:styleId="25B5D337A6E942E7AB4FAEF033000499">
    <w:name w:val="25B5D337A6E942E7AB4FAEF033000499"/>
    <w:rsid w:val="002A5B8E"/>
    <w:pPr>
      <w:widowControl w:val="0"/>
      <w:jc w:val="both"/>
    </w:pPr>
  </w:style>
  <w:style w:type="paragraph" w:customStyle="1" w:styleId="BEEE64017E6E4F23A2EA1A507ED4CF8B">
    <w:name w:val="BEEE64017E6E4F23A2EA1A507ED4CF8B"/>
    <w:rsid w:val="002A5B8E"/>
    <w:pPr>
      <w:widowControl w:val="0"/>
      <w:jc w:val="both"/>
    </w:pPr>
  </w:style>
  <w:style w:type="paragraph" w:customStyle="1" w:styleId="8A75D9E213014575A1EF0511DCE199A5">
    <w:name w:val="8A75D9E213014575A1EF0511DCE199A5"/>
    <w:rsid w:val="002A5B8E"/>
    <w:pPr>
      <w:widowControl w:val="0"/>
      <w:jc w:val="both"/>
    </w:pPr>
  </w:style>
  <w:style w:type="paragraph" w:customStyle="1" w:styleId="B8451FDDAE3147319EA703D57932619D">
    <w:name w:val="B8451FDDAE3147319EA703D57932619D"/>
    <w:rsid w:val="002A5B8E"/>
    <w:pPr>
      <w:widowControl w:val="0"/>
      <w:jc w:val="both"/>
    </w:pPr>
  </w:style>
  <w:style w:type="paragraph" w:customStyle="1" w:styleId="82EDD1B1D98E46D18F61CA9641EC086C">
    <w:name w:val="82EDD1B1D98E46D18F61CA9641EC086C"/>
    <w:rsid w:val="002A5B8E"/>
    <w:pPr>
      <w:widowControl w:val="0"/>
      <w:jc w:val="both"/>
    </w:pPr>
  </w:style>
  <w:style w:type="paragraph" w:customStyle="1" w:styleId="1F3A50E561784013A1E3E67ACC61D599">
    <w:name w:val="1F3A50E561784013A1E3E67ACC61D599"/>
    <w:rsid w:val="002A5B8E"/>
    <w:pPr>
      <w:widowControl w:val="0"/>
      <w:jc w:val="both"/>
    </w:pPr>
  </w:style>
  <w:style w:type="paragraph" w:customStyle="1" w:styleId="1B11A1FFE0C943A687C5AA440B804EAC">
    <w:name w:val="1B11A1FFE0C943A687C5AA440B804EAC"/>
    <w:rsid w:val="002A5B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6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Gao</dc:creator>
  <cp:keywords/>
  <cp:lastModifiedBy>Philip Gao</cp:lastModifiedBy>
  <cp:revision>4</cp:revision>
  <dcterms:created xsi:type="dcterms:W3CDTF">2019-11-02T16:19:00Z</dcterms:created>
  <dcterms:modified xsi:type="dcterms:W3CDTF">2020-05-31T23:58:00Z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2020-05-31T23:58:36Z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7f64724a-a6c2-4d10-952a-f4c3ae7e31f9</vt:lpwstr>
  </property>
  <property fmtid="{D5CDD505-2E9C-101B-9397-08002B2CF9AE}" pid="9" name="MSIP_Label_f42aa342-8706-4288-bd11-ebb85995028c_ContentBits">
    <vt:lpwstr>0</vt:lpwstr>
  </property>
</Properties>
</file>